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3303B"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DF5C452" wp14:editId="28792F05">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A4D0E0F" w14:textId="79215653" w:rsidR="00A217A8" w:rsidRDefault="00A217A8" w:rsidP="00C6554A">
      <w:pPr>
        <w:pStyle w:val="Subtitle"/>
        <w:rPr>
          <w:caps w:val="0"/>
          <w:color w:val="007789" w:themeColor="accent1" w:themeShade="BF"/>
          <w:kern w:val="28"/>
          <w:sz w:val="60"/>
        </w:rPr>
      </w:pPr>
      <w:r w:rsidRPr="00A217A8">
        <w:rPr>
          <w:caps w:val="0"/>
          <w:color w:val="007789" w:themeColor="accent1" w:themeShade="BF"/>
          <w:kern w:val="28"/>
          <w:sz w:val="60"/>
        </w:rPr>
        <w:t>Prediction of bike rental count</w:t>
      </w:r>
    </w:p>
    <w:p w14:paraId="76E77038" w14:textId="3BFBF38C" w:rsidR="00C6554A" w:rsidRPr="00D5413C" w:rsidRDefault="00C6554A" w:rsidP="00C6554A">
      <w:pPr>
        <w:pStyle w:val="Subtitle"/>
      </w:pPr>
    </w:p>
    <w:p w14:paraId="27C90F74" w14:textId="1264E020" w:rsidR="00C6554A" w:rsidRDefault="00A217A8" w:rsidP="00C6554A">
      <w:pPr>
        <w:pStyle w:val="ContactInfo"/>
      </w:pPr>
      <w:proofErr w:type="spellStart"/>
      <w:r>
        <w:t>Ajaydarshan</w:t>
      </w:r>
      <w:proofErr w:type="spellEnd"/>
      <w:r w:rsidR="00C6554A">
        <w:t xml:space="preserve"> | </w:t>
      </w:r>
      <w:r>
        <w:t>Data scientist course</w:t>
      </w:r>
      <w:r w:rsidR="00C6554A">
        <w:t xml:space="preserve"> |</w:t>
      </w:r>
      <w:r w:rsidR="00C6554A" w:rsidRPr="00D5413C">
        <w:t xml:space="preserve"> </w:t>
      </w:r>
      <w:r>
        <w:t>02-Jan-2019</w:t>
      </w:r>
      <w:r w:rsidR="00C6554A">
        <w:br w:type="page"/>
      </w:r>
    </w:p>
    <w:p w14:paraId="67629966" w14:textId="7175D032" w:rsidR="00C6554A" w:rsidRDefault="00566BB5" w:rsidP="00C6554A">
      <w:pPr>
        <w:pStyle w:val="Heading1"/>
      </w:pPr>
      <w:r>
        <w:lastRenderedPageBreak/>
        <w:t xml:space="preserve">Chapter 1 </w:t>
      </w:r>
      <w:r w:rsidR="00A217A8">
        <w:t>Introduction</w:t>
      </w:r>
    </w:p>
    <w:p w14:paraId="00B5BC05" w14:textId="23170BE7" w:rsidR="00A217A8" w:rsidRDefault="00A217A8" w:rsidP="00A217A8"/>
    <w:p w14:paraId="463066CC" w14:textId="41E281ED" w:rsidR="00A217A8" w:rsidRDefault="00A217A8" w:rsidP="00A217A8">
      <w:pPr>
        <w:pStyle w:val="Heading3"/>
      </w:pPr>
      <w:r>
        <w:t>Problem statement</w:t>
      </w:r>
    </w:p>
    <w:p w14:paraId="087F1282" w14:textId="0E6FBAB9" w:rsidR="003232B0" w:rsidRDefault="00A217A8" w:rsidP="00A217A8">
      <w:r>
        <w:t>The objective of this project is to predict bike rental count on daily basis based on environmental and seasonal setting.</w:t>
      </w:r>
    </w:p>
    <w:p w14:paraId="0EC9F653" w14:textId="5FA7356B" w:rsidR="00A217A8" w:rsidRDefault="00A217A8" w:rsidP="00A217A8">
      <w:pPr>
        <w:pStyle w:val="Heading3"/>
      </w:pPr>
      <w:r>
        <w:t>Data</w:t>
      </w:r>
    </w:p>
    <w:p w14:paraId="2CB93672" w14:textId="0157A43B" w:rsidR="00A217A8" w:rsidRPr="00A217A8" w:rsidRDefault="00A217A8" w:rsidP="00A217A8">
      <w:r>
        <w:t xml:space="preserve">Sample </w:t>
      </w:r>
      <w:r w:rsidR="00705C57">
        <w:t>of data is given in below figure.</w:t>
      </w:r>
    </w:p>
    <w:p w14:paraId="5F62390D" w14:textId="74FB993A" w:rsidR="00A217A8" w:rsidRDefault="00A217A8" w:rsidP="00A217A8">
      <w:r>
        <w:rPr>
          <w:noProof/>
        </w:rPr>
        <w:drawing>
          <wp:inline distT="0" distB="0" distL="0" distR="0" wp14:anchorId="4B27879D" wp14:editId="7D39C416">
            <wp:extent cx="5486400" cy="89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896620"/>
                    </a:xfrm>
                    <a:prstGeom prst="rect">
                      <a:avLst/>
                    </a:prstGeom>
                  </pic:spPr>
                </pic:pic>
              </a:graphicData>
            </a:graphic>
          </wp:inline>
        </w:drawing>
      </w:r>
    </w:p>
    <w:p w14:paraId="53DA3BA8" w14:textId="2D04AB75" w:rsidR="00705C57" w:rsidRDefault="00705C57" w:rsidP="00A217A8">
      <w:r>
        <w:t>As seen from figure it contains total of 16 variables. Among them 13 are predictor variables and 3 are dependent variables. Here, our task is to predict “</w:t>
      </w:r>
      <w:proofErr w:type="spellStart"/>
      <w:r>
        <w:t>cnt</w:t>
      </w:r>
      <w:proofErr w:type="spellEnd"/>
      <w:r>
        <w:t xml:space="preserve">” variable. </w:t>
      </w:r>
      <w:proofErr w:type="gramStart"/>
      <w:r>
        <w:t>So</w:t>
      </w:r>
      <w:proofErr w:type="gramEnd"/>
      <w:r>
        <w:t xml:space="preserve"> we have to build regression model.</w:t>
      </w:r>
    </w:p>
    <w:p w14:paraId="273260C0" w14:textId="52B676E6" w:rsidR="00EA70AA" w:rsidRDefault="00EA70AA" w:rsidP="00A217A8"/>
    <w:p w14:paraId="3CFC2488" w14:textId="30123A1E" w:rsidR="00EA70AA" w:rsidRDefault="00EA70AA" w:rsidP="00A217A8"/>
    <w:p w14:paraId="464C5A07" w14:textId="7A26A32B" w:rsidR="00EA70AA" w:rsidRDefault="00EA70AA" w:rsidP="00A217A8"/>
    <w:p w14:paraId="374EA6A7" w14:textId="5F5C1C39" w:rsidR="00EA70AA" w:rsidRDefault="00EA70AA" w:rsidP="00A217A8"/>
    <w:p w14:paraId="6BB3A274" w14:textId="656C1D9F" w:rsidR="00EA70AA" w:rsidRDefault="00EA70AA" w:rsidP="00A217A8"/>
    <w:p w14:paraId="7FB942BC" w14:textId="01422EAC" w:rsidR="00EA70AA" w:rsidRDefault="00EA70AA" w:rsidP="00A217A8"/>
    <w:p w14:paraId="63052013" w14:textId="56AC5D75" w:rsidR="00EA70AA" w:rsidRDefault="00EA70AA" w:rsidP="00A217A8"/>
    <w:p w14:paraId="2D8A2DAB" w14:textId="2906BCA2" w:rsidR="00EA70AA" w:rsidRDefault="00EA70AA" w:rsidP="00A217A8"/>
    <w:p w14:paraId="713960CB" w14:textId="41433A91" w:rsidR="00EA70AA" w:rsidRDefault="00EA70AA" w:rsidP="00A217A8"/>
    <w:p w14:paraId="4B2A9907" w14:textId="77777777" w:rsidR="00EA70AA" w:rsidRDefault="00EA70AA" w:rsidP="00A217A8"/>
    <w:p w14:paraId="197B7323" w14:textId="509631E3" w:rsidR="00705C57" w:rsidRDefault="00566BB5" w:rsidP="00705C57">
      <w:pPr>
        <w:pStyle w:val="Heading1"/>
      </w:pPr>
      <w:r>
        <w:lastRenderedPageBreak/>
        <w:t xml:space="preserve">Chapter 2 </w:t>
      </w:r>
      <w:r w:rsidR="00705C57">
        <w:t>Methodology</w:t>
      </w:r>
    </w:p>
    <w:p w14:paraId="7C20F161" w14:textId="58B43A8A" w:rsidR="00705C57" w:rsidRDefault="00705C57" w:rsidP="00705C57">
      <w:pPr>
        <w:pStyle w:val="Heading3"/>
      </w:pPr>
      <w:r>
        <w:t>Pre-Processing</w:t>
      </w:r>
    </w:p>
    <w:p w14:paraId="5F73EE46" w14:textId="37D49A34" w:rsidR="00705C57" w:rsidRDefault="0017414F" w:rsidP="00705C57">
      <w:r>
        <w:t xml:space="preserve">First </w:t>
      </w:r>
      <w:r w:rsidR="00EA6273">
        <w:t>process in predictive analysis is exploratory data analysis. This involves exploring data, cleaning data and visualizing it through plots. Bike rental count depends on day, month, season, working day or weekday. Below figures shows the average rental count for different months, days, season etc., for two years.</w:t>
      </w:r>
    </w:p>
    <w:p w14:paraId="5D2EE92A" w14:textId="680912A9" w:rsidR="005E578F" w:rsidRDefault="005E578F" w:rsidP="00705C57">
      <w:r>
        <w:rPr>
          <w:noProof/>
        </w:rPr>
        <w:drawing>
          <wp:anchor distT="0" distB="0" distL="114300" distR="114300" simplePos="0" relativeHeight="251659264" behindDoc="0" locked="0" layoutInCell="1" allowOverlap="1" wp14:anchorId="3F1DBC1B" wp14:editId="72C6220F">
            <wp:simplePos x="0" y="0"/>
            <wp:positionH relativeFrom="margin">
              <wp:posOffset>0</wp:posOffset>
            </wp:positionH>
            <wp:positionV relativeFrom="paragraph">
              <wp:posOffset>5715</wp:posOffset>
            </wp:positionV>
            <wp:extent cx="2724150" cy="2270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2270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1599E1" wp14:editId="75BD0D19">
            <wp:simplePos x="0" y="0"/>
            <wp:positionH relativeFrom="margin">
              <wp:posOffset>2582545</wp:posOffset>
            </wp:positionH>
            <wp:positionV relativeFrom="paragraph">
              <wp:posOffset>-635</wp:posOffset>
            </wp:positionV>
            <wp:extent cx="2903855" cy="2247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03855" cy="2247900"/>
                    </a:xfrm>
                    <a:prstGeom prst="rect">
                      <a:avLst/>
                    </a:prstGeom>
                  </pic:spPr>
                </pic:pic>
              </a:graphicData>
            </a:graphic>
            <wp14:sizeRelV relativeFrom="margin">
              <wp14:pctHeight>0</wp14:pctHeight>
            </wp14:sizeRelV>
          </wp:anchor>
        </w:drawing>
      </w:r>
    </w:p>
    <w:p w14:paraId="6B8810D0" w14:textId="77777777" w:rsidR="005E578F" w:rsidRDefault="005E578F" w:rsidP="00705C57"/>
    <w:p w14:paraId="56AA4913" w14:textId="77777777" w:rsidR="005E578F" w:rsidRDefault="005E578F" w:rsidP="00705C57"/>
    <w:p w14:paraId="00C70FD8" w14:textId="77777777" w:rsidR="005E578F" w:rsidRDefault="005E578F" w:rsidP="00705C57"/>
    <w:p w14:paraId="6D7FB494" w14:textId="77777777" w:rsidR="005E578F" w:rsidRDefault="005E578F" w:rsidP="00705C57"/>
    <w:p w14:paraId="397CCF1F" w14:textId="77777777" w:rsidR="005E578F" w:rsidRDefault="005E578F" w:rsidP="00705C57"/>
    <w:p w14:paraId="41E68351" w14:textId="77777777" w:rsidR="005E578F" w:rsidRDefault="005E578F" w:rsidP="00705C57"/>
    <w:p w14:paraId="515BB2A9" w14:textId="77777777" w:rsidR="005E578F" w:rsidRDefault="005E578F" w:rsidP="00705C57"/>
    <w:p w14:paraId="05277DAB" w14:textId="2B038503" w:rsidR="005E578F" w:rsidRDefault="005E578F" w:rsidP="00705C57">
      <w:r>
        <w:rPr>
          <w:noProof/>
        </w:rPr>
        <w:drawing>
          <wp:anchor distT="0" distB="0" distL="114300" distR="114300" simplePos="0" relativeHeight="251662336" behindDoc="0" locked="0" layoutInCell="1" allowOverlap="1" wp14:anchorId="1EEA7CE5" wp14:editId="76D3D036">
            <wp:simplePos x="0" y="0"/>
            <wp:positionH relativeFrom="margin">
              <wp:posOffset>2762250</wp:posOffset>
            </wp:positionH>
            <wp:positionV relativeFrom="paragraph">
              <wp:posOffset>7621</wp:posOffset>
            </wp:positionV>
            <wp:extent cx="2604135" cy="1847850"/>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19446" cy="18587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8DCC498" wp14:editId="0901A934">
            <wp:simplePos x="0" y="0"/>
            <wp:positionH relativeFrom="margin">
              <wp:align>left</wp:align>
            </wp:positionH>
            <wp:positionV relativeFrom="paragraph">
              <wp:posOffset>-1905</wp:posOffset>
            </wp:positionV>
            <wp:extent cx="2496820" cy="184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6993" cy="1847978"/>
                    </a:xfrm>
                    <a:prstGeom prst="rect">
                      <a:avLst/>
                    </a:prstGeom>
                  </pic:spPr>
                </pic:pic>
              </a:graphicData>
            </a:graphic>
            <wp14:sizeRelH relativeFrom="margin">
              <wp14:pctWidth>0</wp14:pctWidth>
            </wp14:sizeRelH>
            <wp14:sizeRelV relativeFrom="margin">
              <wp14:pctHeight>0</wp14:pctHeight>
            </wp14:sizeRelV>
          </wp:anchor>
        </w:drawing>
      </w:r>
    </w:p>
    <w:p w14:paraId="65B803B8" w14:textId="78804D13" w:rsidR="005E578F" w:rsidRDefault="005E578F" w:rsidP="00705C57"/>
    <w:p w14:paraId="4B2F7788" w14:textId="18E767C3" w:rsidR="005E578F" w:rsidRDefault="005E578F" w:rsidP="00705C57"/>
    <w:p w14:paraId="409445DC" w14:textId="304D1DC3" w:rsidR="005E578F" w:rsidRDefault="005E578F" w:rsidP="00705C57"/>
    <w:p w14:paraId="7074CA63" w14:textId="3A716384" w:rsidR="005E578F" w:rsidRDefault="005E578F" w:rsidP="00705C57"/>
    <w:p w14:paraId="4CB24A71" w14:textId="3A2BE019" w:rsidR="005E578F" w:rsidRDefault="005E578F" w:rsidP="00705C57"/>
    <w:p w14:paraId="70DE4C85" w14:textId="35E53A4F" w:rsidR="005E578F" w:rsidRDefault="00566BB5" w:rsidP="00705C57">
      <w:r>
        <w:tab/>
      </w:r>
      <w:r>
        <w:tab/>
        <w:t>Figure 2.1 Average rental count for predictive variables for 2 years</w:t>
      </w:r>
    </w:p>
    <w:p w14:paraId="27DA3ADF" w14:textId="51099D64" w:rsidR="00721643" w:rsidRDefault="00721643" w:rsidP="00705C57">
      <w:r>
        <w:t xml:space="preserve">In below figures we will see the variation of </w:t>
      </w:r>
      <w:proofErr w:type="spellStart"/>
      <w:r>
        <w:t>cnt</w:t>
      </w:r>
      <w:proofErr w:type="spellEnd"/>
      <w:r>
        <w:t xml:space="preserve"> for different temp, hum and windspeed for different season and year.</w:t>
      </w:r>
    </w:p>
    <w:p w14:paraId="4A671E2F" w14:textId="23F2D541" w:rsidR="005E578F" w:rsidRDefault="00721643" w:rsidP="00705C57">
      <w:r>
        <w:rPr>
          <w:noProof/>
        </w:rPr>
        <w:lastRenderedPageBreak/>
        <w:drawing>
          <wp:inline distT="0" distB="0" distL="0" distR="0" wp14:anchorId="4B88D6E4" wp14:editId="583BBCF1">
            <wp:extent cx="4540728"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7044" cy="2323485"/>
                    </a:xfrm>
                    <a:prstGeom prst="rect">
                      <a:avLst/>
                    </a:prstGeom>
                  </pic:spPr>
                </pic:pic>
              </a:graphicData>
            </a:graphic>
          </wp:inline>
        </w:drawing>
      </w:r>
    </w:p>
    <w:p w14:paraId="35EBE114" w14:textId="60318DE8" w:rsidR="00566BB5" w:rsidRDefault="00566BB5" w:rsidP="00566BB5">
      <w:pPr>
        <w:jc w:val="center"/>
      </w:pPr>
      <w:r>
        <w:t xml:space="preserve">Figure 2.2 Variation of </w:t>
      </w:r>
      <w:proofErr w:type="spellStart"/>
      <w:r>
        <w:t>cnt</w:t>
      </w:r>
      <w:proofErr w:type="spellEnd"/>
      <w:r>
        <w:t xml:space="preserve"> w.r.t temperature</w:t>
      </w:r>
    </w:p>
    <w:p w14:paraId="54ADACE2" w14:textId="21190943" w:rsidR="00721643" w:rsidRDefault="00721643" w:rsidP="00705C57">
      <w:r>
        <w:rPr>
          <w:noProof/>
        </w:rPr>
        <w:drawing>
          <wp:inline distT="0" distB="0" distL="0" distR="0" wp14:anchorId="56DB4674" wp14:editId="3E10A625">
            <wp:extent cx="4428146"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848" cy="2259932"/>
                    </a:xfrm>
                    <a:prstGeom prst="rect">
                      <a:avLst/>
                    </a:prstGeom>
                  </pic:spPr>
                </pic:pic>
              </a:graphicData>
            </a:graphic>
          </wp:inline>
        </w:drawing>
      </w:r>
    </w:p>
    <w:p w14:paraId="58850836" w14:textId="525E7B3A" w:rsidR="00566BB5" w:rsidRDefault="00566BB5" w:rsidP="00566BB5">
      <w:pPr>
        <w:jc w:val="center"/>
      </w:pPr>
      <w:r>
        <w:t xml:space="preserve">Figure 2.3 Variation of </w:t>
      </w:r>
      <w:proofErr w:type="spellStart"/>
      <w:r>
        <w:t>cnt</w:t>
      </w:r>
      <w:proofErr w:type="spellEnd"/>
      <w:r>
        <w:t xml:space="preserve"> w.r.t windspeed</w:t>
      </w:r>
    </w:p>
    <w:p w14:paraId="72B6F5B4" w14:textId="6EAF99BE" w:rsidR="00721643" w:rsidRDefault="00566BB5" w:rsidP="00705C57">
      <w:r>
        <w:rPr>
          <w:noProof/>
        </w:rPr>
        <w:drawing>
          <wp:inline distT="0" distB="0" distL="0" distR="0" wp14:anchorId="5A4A5485" wp14:editId="4364020E">
            <wp:extent cx="4486275" cy="2193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714" cy="2205271"/>
                    </a:xfrm>
                    <a:prstGeom prst="rect">
                      <a:avLst/>
                    </a:prstGeom>
                  </pic:spPr>
                </pic:pic>
              </a:graphicData>
            </a:graphic>
          </wp:inline>
        </w:drawing>
      </w:r>
    </w:p>
    <w:p w14:paraId="61A9F2E0" w14:textId="487BF608" w:rsidR="00566BB5" w:rsidRDefault="00566BB5" w:rsidP="00566BB5">
      <w:pPr>
        <w:jc w:val="center"/>
      </w:pPr>
      <w:r>
        <w:t xml:space="preserve">Figure 2.4 Variation of </w:t>
      </w:r>
      <w:proofErr w:type="spellStart"/>
      <w:r>
        <w:t>cnt</w:t>
      </w:r>
      <w:proofErr w:type="spellEnd"/>
      <w:r>
        <w:t xml:space="preserve"> w.r.t hum</w:t>
      </w:r>
    </w:p>
    <w:p w14:paraId="549CC831" w14:textId="1FCE4F54" w:rsidR="00721643" w:rsidRDefault="002E7EDC" w:rsidP="00705C57">
      <w:r>
        <w:lastRenderedPageBreak/>
        <w:t>After visualizing data, next step involves missing value analysis. In the data provided as there are no missing values, we will proceed with the outlier analysis.</w:t>
      </w:r>
    </w:p>
    <w:p w14:paraId="48C61186" w14:textId="38C71438" w:rsidR="002E7EDC" w:rsidRDefault="002E7EDC" w:rsidP="00F92307">
      <w:pPr>
        <w:pStyle w:val="Heading5"/>
      </w:pPr>
      <w:r>
        <w:t>Outlier analysis</w:t>
      </w:r>
    </w:p>
    <w:p w14:paraId="270875D2" w14:textId="77777777" w:rsidR="002D451A" w:rsidRDefault="002D451A" w:rsidP="002E7EDC">
      <w:r>
        <w:t>A</w:t>
      </w:r>
      <w:r w:rsidRPr="002D451A">
        <w:t>n outlier is an observation point that is distant from other observations. An outlier may be due to variability in the measurement or it may indicate experimental error; the latter are sometimes excluded from the data set. An outlier can cause serious problems in statistical analyses.</w:t>
      </w:r>
      <w:r>
        <w:t xml:space="preserve"> An outlier can be detected by plotting box plot on numeric variables.</w:t>
      </w:r>
    </w:p>
    <w:p w14:paraId="62EEA439" w14:textId="7BFDCE77" w:rsidR="002D451A" w:rsidRDefault="002D451A" w:rsidP="002E7EDC">
      <w:r>
        <w:t>Below figures shows outlier analysis done for numeric variables of data.</w:t>
      </w:r>
    </w:p>
    <w:p w14:paraId="485F760B" w14:textId="15A08829" w:rsidR="002E7EDC" w:rsidRPr="002E7EDC" w:rsidRDefault="002D451A" w:rsidP="002E7EDC">
      <w:r>
        <w:rPr>
          <w:noProof/>
        </w:rPr>
        <w:drawing>
          <wp:anchor distT="0" distB="0" distL="114300" distR="114300" simplePos="0" relativeHeight="251663360" behindDoc="0" locked="0" layoutInCell="1" allowOverlap="1" wp14:anchorId="52850F0C" wp14:editId="4DD2F908">
            <wp:simplePos x="0" y="0"/>
            <wp:positionH relativeFrom="margin">
              <wp:posOffset>114300</wp:posOffset>
            </wp:positionH>
            <wp:positionV relativeFrom="paragraph">
              <wp:posOffset>151765</wp:posOffset>
            </wp:positionV>
            <wp:extent cx="5048250" cy="2854247"/>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48250" cy="285424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3A7E56FE" w14:textId="7E58EDB5" w:rsidR="002E7EDC" w:rsidRDefault="002E7EDC" w:rsidP="00705C57"/>
    <w:p w14:paraId="5A175C81" w14:textId="67D7EEF1" w:rsidR="00721643" w:rsidRDefault="00721643" w:rsidP="00705C57"/>
    <w:p w14:paraId="5D8DAA70" w14:textId="41860E04" w:rsidR="00721643" w:rsidRDefault="00721643" w:rsidP="00705C57"/>
    <w:p w14:paraId="3EA9FE51" w14:textId="0C4C576E" w:rsidR="00721643" w:rsidRDefault="00721643" w:rsidP="00705C57"/>
    <w:p w14:paraId="5B59002C" w14:textId="1F35246C" w:rsidR="00721643" w:rsidRDefault="00721643" w:rsidP="00705C57"/>
    <w:p w14:paraId="431FAF19" w14:textId="0B88CF5F" w:rsidR="00721643" w:rsidRDefault="00721643" w:rsidP="00705C57"/>
    <w:p w14:paraId="10D7D16A" w14:textId="52CD33CE" w:rsidR="00721643" w:rsidRDefault="00721643" w:rsidP="00705C57"/>
    <w:p w14:paraId="5310A82C" w14:textId="334537B0" w:rsidR="005E578F" w:rsidRDefault="005E578F" w:rsidP="00705C57"/>
    <w:p w14:paraId="2F7D6C91" w14:textId="34C575E6" w:rsidR="005E578F" w:rsidRDefault="005E578F" w:rsidP="00705C57"/>
    <w:p w14:paraId="0EE3E95F" w14:textId="09CC5B0E" w:rsidR="005E578F" w:rsidRDefault="005E578F" w:rsidP="00705C57"/>
    <w:p w14:paraId="3D1F0E96" w14:textId="54C2FF7A" w:rsidR="005E578F" w:rsidRDefault="002D451A" w:rsidP="00705C57">
      <w:r>
        <w:rPr>
          <w:noProof/>
        </w:rPr>
        <w:drawing>
          <wp:anchor distT="0" distB="0" distL="114300" distR="114300" simplePos="0" relativeHeight="251664384" behindDoc="0" locked="0" layoutInCell="1" allowOverlap="1" wp14:anchorId="5B6423BD" wp14:editId="3F927464">
            <wp:simplePos x="0" y="0"/>
            <wp:positionH relativeFrom="margin">
              <wp:posOffset>152400</wp:posOffset>
            </wp:positionH>
            <wp:positionV relativeFrom="paragraph">
              <wp:posOffset>-735330</wp:posOffset>
            </wp:positionV>
            <wp:extent cx="5105400" cy="3139467"/>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25316" cy="3151714"/>
                    </a:xfrm>
                    <a:prstGeom prst="rect">
                      <a:avLst/>
                    </a:prstGeom>
                  </pic:spPr>
                </pic:pic>
              </a:graphicData>
            </a:graphic>
            <wp14:sizeRelH relativeFrom="margin">
              <wp14:pctWidth>0</wp14:pctWidth>
            </wp14:sizeRelH>
            <wp14:sizeRelV relativeFrom="margin">
              <wp14:pctHeight>0</wp14:pctHeight>
            </wp14:sizeRelV>
          </wp:anchor>
        </w:drawing>
      </w:r>
    </w:p>
    <w:p w14:paraId="0EF47506" w14:textId="533A2572" w:rsidR="005E578F" w:rsidRDefault="005E578F" w:rsidP="00705C57"/>
    <w:p w14:paraId="78BB5E14" w14:textId="47151309" w:rsidR="005E578F" w:rsidRDefault="005E578F" w:rsidP="00705C57"/>
    <w:p w14:paraId="0E881E28" w14:textId="16F9AEDD" w:rsidR="005E578F" w:rsidRDefault="005E578F" w:rsidP="00705C57"/>
    <w:p w14:paraId="03B60EF5" w14:textId="7A688918" w:rsidR="005E578F" w:rsidRDefault="005E578F" w:rsidP="00705C57"/>
    <w:p w14:paraId="1760517C" w14:textId="6522CDF3" w:rsidR="005E578F" w:rsidRDefault="005E578F" w:rsidP="00705C57"/>
    <w:p w14:paraId="0343BD32" w14:textId="7087F418" w:rsidR="005E578F" w:rsidRDefault="005E578F" w:rsidP="00705C57"/>
    <w:p w14:paraId="2AAC3FC5" w14:textId="2D173691" w:rsidR="002D451A" w:rsidRDefault="002D451A" w:rsidP="00705C57"/>
    <w:p w14:paraId="6E9535E2" w14:textId="3628F8D6" w:rsidR="002D451A" w:rsidRDefault="002D451A" w:rsidP="00705C57">
      <w:r>
        <w:rPr>
          <w:noProof/>
        </w:rPr>
        <w:lastRenderedPageBreak/>
        <w:drawing>
          <wp:inline distT="0" distB="0" distL="0" distR="0" wp14:anchorId="4DBF61A3" wp14:editId="0624359A">
            <wp:extent cx="5486400" cy="1769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769745"/>
                    </a:xfrm>
                    <a:prstGeom prst="rect">
                      <a:avLst/>
                    </a:prstGeom>
                  </pic:spPr>
                </pic:pic>
              </a:graphicData>
            </a:graphic>
          </wp:inline>
        </w:drawing>
      </w:r>
    </w:p>
    <w:p w14:paraId="5CDF03CE" w14:textId="5EF0DD67" w:rsidR="002D451A" w:rsidRDefault="002D451A" w:rsidP="002D451A">
      <w:pPr>
        <w:jc w:val="center"/>
      </w:pPr>
      <w:r>
        <w:t>Figure 2.5 Box plots for numeric variables of data</w:t>
      </w:r>
    </w:p>
    <w:p w14:paraId="596A9999" w14:textId="1EB18F22" w:rsidR="002D451A" w:rsidRDefault="005216E0" w:rsidP="002D451A">
      <w:r>
        <w:t xml:space="preserve">For this data, as data provided is less, we will detect outliers and fill with NA and then impute using KNN imputation. </w:t>
      </w:r>
    </w:p>
    <w:p w14:paraId="762147AB" w14:textId="1C076C6A" w:rsidR="002D451A" w:rsidRDefault="005216E0" w:rsidP="00F92307">
      <w:pPr>
        <w:pStyle w:val="Heading5"/>
      </w:pPr>
      <w:r>
        <w:t>Feature selection</w:t>
      </w:r>
    </w:p>
    <w:p w14:paraId="63D6E7C9" w14:textId="53F3E5CF" w:rsidR="005216E0" w:rsidRDefault="005216E0" w:rsidP="0055485F">
      <w:r>
        <w:t>F</w:t>
      </w:r>
      <w:r w:rsidRPr="005216E0">
        <w:t>eature selection is the process of selecting a subset of relevant features (predictors) for use in model construction</w:t>
      </w:r>
      <w:r w:rsidR="0055485F">
        <w:t>. There is a possibility that many variables in our analysis are not important at all or may cause multicollinearity problem. Here, we use correlation analysis for numeric variables and chi square independence test on categorical variables.</w:t>
      </w:r>
    </w:p>
    <w:p w14:paraId="0A4ECDC6" w14:textId="4EBA903D" w:rsidR="0055485F" w:rsidRDefault="0055485F" w:rsidP="0055485F">
      <w:r>
        <w:t>In correlation analysis, we remove variables, if they are highly correlated.</w:t>
      </w:r>
    </w:p>
    <w:p w14:paraId="663C4AED" w14:textId="1A77E99D" w:rsidR="00531BD1" w:rsidRDefault="00531BD1" w:rsidP="00531BD1">
      <w:pPr>
        <w:jc w:val="center"/>
      </w:pPr>
      <w:r>
        <w:rPr>
          <w:noProof/>
        </w:rPr>
        <w:drawing>
          <wp:inline distT="0" distB="0" distL="0" distR="0" wp14:anchorId="5AEC238B" wp14:editId="06AF9F1E">
            <wp:extent cx="3495675" cy="277337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6128" cy="2789599"/>
                    </a:xfrm>
                    <a:prstGeom prst="rect">
                      <a:avLst/>
                    </a:prstGeom>
                  </pic:spPr>
                </pic:pic>
              </a:graphicData>
            </a:graphic>
          </wp:inline>
        </w:drawing>
      </w:r>
    </w:p>
    <w:p w14:paraId="47DF7AB3" w14:textId="5A40F3BC" w:rsidR="00531BD1" w:rsidRDefault="00531BD1" w:rsidP="00531BD1">
      <w:pPr>
        <w:jc w:val="center"/>
      </w:pPr>
      <w:r>
        <w:t>Figure 2.6 Correlation analysis on numeric variables.</w:t>
      </w:r>
    </w:p>
    <w:p w14:paraId="297CD55C" w14:textId="0F00B8F4" w:rsidR="00531BD1" w:rsidRDefault="00531BD1" w:rsidP="0055485F">
      <w:r>
        <w:t xml:space="preserve">As shown in figure 2.6, temp and </w:t>
      </w:r>
      <w:proofErr w:type="spellStart"/>
      <w:r>
        <w:t>atemp</w:t>
      </w:r>
      <w:proofErr w:type="spellEnd"/>
      <w:r>
        <w:t xml:space="preserve"> are highly correlated. We will remove this variable.</w:t>
      </w:r>
    </w:p>
    <w:p w14:paraId="7B0F683E" w14:textId="09622111" w:rsidR="0055485F" w:rsidRDefault="0055485F" w:rsidP="0055485F">
      <w:r>
        <w:lastRenderedPageBreak/>
        <w:t xml:space="preserve">Chi square analysis assumes two hypotheses. </w:t>
      </w:r>
    </w:p>
    <w:p w14:paraId="691C1E17" w14:textId="65E8E99F" w:rsidR="0055485F" w:rsidRDefault="0055485F" w:rsidP="0055485F">
      <w:r>
        <w:tab/>
        <w:t>Null hypothesis: Two variables are independent.</w:t>
      </w:r>
    </w:p>
    <w:p w14:paraId="33575D3E" w14:textId="569B8F79" w:rsidR="0055485F" w:rsidRDefault="0055485F" w:rsidP="0055485F">
      <w:r>
        <w:tab/>
        <w:t>Alternate hypothesis: Two variables are dependent.</w:t>
      </w:r>
    </w:p>
    <w:p w14:paraId="28DBF099" w14:textId="12A002C0" w:rsidR="0055485F" w:rsidRDefault="0055485F" w:rsidP="0055485F">
      <w:r>
        <w:t>If two variables have p-value less than 0.05</w:t>
      </w:r>
      <w:r w:rsidR="00531BD1">
        <w:t>(for 95% confidence) we reject Null hypotheses and say two variables are dependent and vice versa.</w:t>
      </w:r>
    </w:p>
    <w:p w14:paraId="4EC42A30" w14:textId="27AD0495" w:rsidR="0055485F" w:rsidRDefault="00531BD1" w:rsidP="00531BD1">
      <w:pPr>
        <w:jc w:val="center"/>
      </w:pPr>
      <w:r>
        <w:rPr>
          <w:noProof/>
        </w:rPr>
        <w:drawing>
          <wp:inline distT="0" distB="0" distL="0" distR="0" wp14:anchorId="0D710CE4" wp14:editId="45083668">
            <wp:extent cx="292417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2028825"/>
                    </a:xfrm>
                    <a:prstGeom prst="rect">
                      <a:avLst/>
                    </a:prstGeom>
                  </pic:spPr>
                </pic:pic>
              </a:graphicData>
            </a:graphic>
          </wp:inline>
        </w:drawing>
      </w:r>
    </w:p>
    <w:p w14:paraId="33958B31" w14:textId="34206B76" w:rsidR="00531BD1" w:rsidRDefault="00531BD1" w:rsidP="00531BD1">
      <w:pPr>
        <w:jc w:val="center"/>
      </w:pPr>
      <w:r>
        <w:t>Figure 2.7 Chi square analysis results (in python)</w:t>
      </w:r>
    </w:p>
    <w:p w14:paraId="40051FAC" w14:textId="0CF691AC" w:rsidR="00FE1A01" w:rsidRDefault="00531BD1" w:rsidP="00531BD1">
      <w:r>
        <w:t>As seen from Figure 2.7, all categorical variables depend on one another. This is expected as month, day, season and other variables are related in real world.</w:t>
      </w:r>
      <w:r w:rsidR="00FE1A01">
        <w:t xml:space="preserve"> So, no need of removing any variable from model.</w:t>
      </w:r>
    </w:p>
    <w:p w14:paraId="5AC7703F" w14:textId="6EEE9426" w:rsidR="00531BD1" w:rsidRDefault="00531BD1" w:rsidP="00531BD1">
      <w:r>
        <w:t xml:space="preserve"> </w:t>
      </w:r>
      <w:r w:rsidR="00FE1A01">
        <w:t>But here, f</w:t>
      </w:r>
      <w:r>
        <w:t xml:space="preserve">or building model, </w:t>
      </w:r>
      <w:proofErr w:type="spellStart"/>
      <w:r>
        <w:t>workingday</w:t>
      </w:r>
      <w:proofErr w:type="spellEnd"/>
      <w:r>
        <w:t xml:space="preserve"> variable has been removed</w:t>
      </w:r>
      <w:r w:rsidR="00FE1A01">
        <w:t xml:space="preserve"> as linear regression model has not developed coefficients for this variable.</w:t>
      </w:r>
    </w:p>
    <w:p w14:paraId="2B15A052" w14:textId="01E439D9" w:rsidR="00DD0F7D" w:rsidRPr="00DD0F7D" w:rsidRDefault="00D8341C" w:rsidP="00DD0F7D">
      <w:pPr>
        <w:pStyle w:val="Heading3"/>
      </w:pPr>
      <w:r>
        <w:t>Model</w:t>
      </w:r>
      <w:r w:rsidR="00F92307">
        <w:t>ing</w:t>
      </w:r>
    </w:p>
    <w:p w14:paraId="504144AE" w14:textId="593D0D0A" w:rsidR="00B80CA9" w:rsidRDefault="00B80CA9" w:rsidP="00DD0F7D">
      <w:pPr>
        <w:pStyle w:val="Heading5"/>
      </w:pPr>
      <w:r>
        <w:t>Model selection</w:t>
      </w:r>
    </w:p>
    <w:p w14:paraId="162A1A91" w14:textId="3DD40C11" w:rsidR="00DD0F7D" w:rsidRDefault="00DD0F7D" w:rsidP="00DD0F7D">
      <w:r>
        <w:t>As this is regression problem, we will first select linear regression model and then evaluate the performance.</w:t>
      </w:r>
    </w:p>
    <w:p w14:paraId="549BE8E1" w14:textId="611373E3" w:rsidR="00B80CA9" w:rsidRDefault="00DD0F7D" w:rsidP="00DD0F7D">
      <w:pPr>
        <w:pStyle w:val="Heading5"/>
      </w:pPr>
      <w:r>
        <w:t>Linear regression</w:t>
      </w:r>
    </w:p>
    <w:p w14:paraId="0FE09950" w14:textId="6B08A66C" w:rsidR="00DD0F7D" w:rsidRPr="00DD0F7D" w:rsidRDefault="00F92307" w:rsidP="00DD0F7D">
      <w:r>
        <w:t>Below figure shows the summary of model applied on data</w:t>
      </w:r>
    </w:p>
    <w:p w14:paraId="0841720A" w14:textId="36663C06" w:rsidR="00B80CA9" w:rsidRDefault="00DD0F7D" w:rsidP="00DD0F7D">
      <w:pPr>
        <w:jc w:val="center"/>
      </w:pPr>
      <w:r>
        <w:rPr>
          <w:noProof/>
        </w:rPr>
        <w:lastRenderedPageBreak/>
        <w:drawing>
          <wp:inline distT="0" distB="0" distL="0" distR="0" wp14:anchorId="566715BE" wp14:editId="3F6B822F">
            <wp:extent cx="4724400" cy="46156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8982" cy="4620174"/>
                    </a:xfrm>
                    <a:prstGeom prst="rect">
                      <a:avLst/>
                    </a:prstGeom>
                  </pic:spPr>
                </pic:pic>
              </a:graphicData>
            </a:graphic>
          </wp:inline>
        </w:drawing>
      </w:r>
    </w:p>
    <w:p w14:paraId="6FFAB6DF" w14:textId="4B4DB86A" w:rsidR="00F92307" w:rsidRDefault="00F92307" w:rsidP="00F92307">
      <w:pPr>
        <w:jc w:val="center"/>
      </w:pPr>
      <w:r>
        <w:rPr>
          <w:noProof/>
        </w:rPr>
        <w:drawing>
          <wp:inline distT="0" distB="0" distL="0" distR="0" wp14:anchorId="2C676C9F" wp14:editId="16BEE269">
            <wp:extent cx="4610100" cy="485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0100" cy="485775"/>
                    </a:xfrm>
                    <a:prstGeom prst="rect">
                      <a:avLst/>
                    </a:prstGeom>
                  </pic:spPr>
                </pic:pic>
              </a:graphicData>
            </a:graphic>
          </wp:inline>
        </w:drawing>
      </w:r>
    </w:p>
    <w:p w14:paraId="7C7C2BED" w14:textId="0E00A0D1" w:rsidR="00F92307" w:rsidRDefault="00F92307" w:rsidP="00F92307">
      <w:r>
        <w:t>As we can see Adjusted R squared value is 0.8413, this model can explain 84% of data.</w:t>
      </w:r>
    </w:p>
    <w:p w14:paraId="6AB2547C" w14:textId="04557DC9" w:rsidR="00F92307" w:rsidRDefault="00CE56CC" w:rsidP="00F92307">
      <w:r>
        <w:t xml:space="preserve">So, we can consider this model for evaluating with test data. After applying on test data, model performance is evaluated with </w:t>
      </w:r>
      <w:proofErr w:type="spellStart"/>
      <w:r>
        <w:t>mae</w:t>
      </w:r>
      <w:proofErr w:type="spellEnd"/>
      <w:r>
        <w:t xml:space="preserve">, </w:t>
      </w:r>
      <w:proofErr w:type="spellStart"/>
      <w:r>
        <w:t>rmse</w:t>
      </w:r>
      <w:proofErr w:type="spellEnd"/>
      <w:r>
        <w:t xml:space="preserve">, </w:t>
      </w:r>
      <w:proofErr w:type="spellStart"/>
      <w:r>
        <w:t>mape</w:t>
      </w:r>
      <w:proofErr w:type="spellEnd"/>
      <w:r>
        <w:t xml:space="preserve"> and </w:t>
      </w:r>
      <w:proofErr w:type="spellStart"/>
      <w:r>
        <w:t>mse</w:t>
      </w:r>
      <w:proofErr w:type="spellEnd"/>
      <w:r>
        <w:t>. Evaluation results are shown below,</w:t>
      </w:r>
    </w:p>
    <w:p w14:paraId="1397A3A2" w14:textId="7AA1B1A5" w:rsidR="00DD0F7D" w:rsidRDefault="00CE56CC" w:rsidP="00DD0F7D">
      <w:pPr>
        <w:jc w:val="center"/>
      </w:pPr>
      <w:r>
        <w:rPr>
          <w:noProof/>
        </w:rPr>
        <w:lastRenderedPageBreak/>
        <w:drawing>
          <wp:inline distT="0" distB="0" distL="0" distR="0" wp14:anchorId="79018BC0" wp14:editId="7D513F11">
            <wp:extent cx="3800475" cy="3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6095" cy="3299505"/>
                    </a:xfrm>
                    <a:prstGeom prst="rect">
                      <a:avLst/>
                    </a:prstGeom>
                  </pic:spPr>
                </pic:pic>
              </a:graphicData>
            </a:graphic>
          </wp:inline>
        </w:drawing>
      </w:r>
    </w:p>
    <w:p w14:paraId="2DAFD8D0" w14:textId="723D6336" w:rsidR="00DD0F7D" w:rsidRDefault="00CE56CC" w:rsidP="00B80CA9">
      <w:r>
        <w:t>MAPE is 0.</w:t>
      </w:r>
      <w:r w:rsidR="003232B0">
        <w:t>1764</w:t>
      </w:r>
      <w:r>
        <w:t>, accuracy of model is 8</w:t>
      </w:r>
      <w:r w:rsidR="003232B0">
        <w:t>3</w:t>
      </w:r>
      <w:r>
        <w:t>%. This model performed better on test data. But still we can consider other model and evaluate the results.</w:t>
      </w:r>
    </w:p>
    <w:p w14:paraId="72629D8B" w14:textId="71A72462" w:rsidR="00DD0F7D" w:rsidRDefault="00DD0F7D" w:rsidP="00DD0F7D">
      <w:pPr>
        <w:pStyle w:val="Heading5"/>
      </w:pPr>
      <w:r>
        <w:t>Random forest</w:t>
      </w:r>
    </w:p>
    <w:p w14:paraId="7CEA1BC9" w14:textId="77777777" w:rsidR="003232B0" w:rsidRDefault="003232B0" w:rsidP="003232B0">
      <w:r>
        <w:t>This model is applied on data and evaluated results are shown below</w:t>
      </w:r>
    </w:p>
    <w:p w14:paraId="61E287C7" w14:textId="77777777" w:rsidR="007936B2" w:rsidRDefault="003232B0" w:rsidP="007936B2">
      <w:pPr>
        <w:jc w:val="center"/>
      </w:pPr>
      <w:r>
        <w:rPr>
          <w:noProof/>
        </w:rPr>
        <w:drawing>
          <wp:inline distT="0" distB="0" distL="0" distR="0" wp14:anchorId="5156EC9A" wp14:editId="433E2767">
            <wp:extent cx="2562225" cy="17790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884" cy="1792662"/>
                    </a:xfrm>
                    <a:prstGeom prst="rect">
                      <a:avLst/>
                    </a:prstGeom>
                  </pic:spPr>
                </pic:pic>
              </a:graphicData>
            </a:graphic>
          </wp:inline>
        </w:drawing>
      </w:r>
    </w:p>
    <w:p w14:paraId="70D27E89" w14:textId="4CD2BBD1" w:rsidR="003232B0" w:rsidRDefault="007936B2" w:rsidP="007936B2">
      <w:r>
        <w:t>As seen from results above, accuracy of model is 87%</w:t>
      </w:r>
    </w:p>
    <w:p w14:paraId="4B7C1D9D" w14:textId="77777777" w:rsidR="00EA70AA" w:rsidRPr="00DD0F7D" w:rsidRDefault="00EA70AA" w:rsidP="007936B2"/>
    <w:p w14:paraId="3E713D31" w14:textId="22A0CE8A" w:rsidR="00B80CA9" w:rsidRDefault="007936B2" w:rsidP="007936B2">
      <w:pPr>
        <w:pStyle w:val="Heading1"/>
      </w:pPr>
      <w:r>
        <w:lastRenderedPageBreak/>
        <w:t>Chapter 3 Conclusion</w:t>
      </w:r>
    </w:p>
    <w:p w14:paraId="18DCC2D2" w14:textId="4F318356" w:rsidR="00894F0A" w:rsidRDefault="00894F0A" w:rsidP="007936B2">
      <w:pPr>
        <w:pStyle w:val="Heading3"/>
      </w:pPr>
      <w:r>
        <w:t>Model evalu</w:t>
      </w:r>
      <w:r w:rsidR="00580E25">
        <w:t>a</w:t>
      </w:r>
      <w:r>
        <w:t>tion</w:t>
      </w:r>
    </w:p>
    <w:p w14:paraId="501C1EE3" w14:textId="094D404C" w:rsidR="00894F0A" w:rsidRDefault="00580E25" w:rsidP="00894F0A">
      <w:r>
        <w:t>As this is regression model, we will use RMS (root mean square), MAE (mean absolute error) and MAPE (mean absolute probability error) for evaluating the results.</w:t>
      </w:r>
    </w:p>
    <w:p w14:paraId="73A84DA4" w14:textId="11FB4C72" w:rsidR="00580E25" w:rsidRDefault="00580E25" w:rsidP="00894F0A">
      <w:r>
        <w:t>RMS is calculated using below formula:</w:t>
      </w:r>
    </w:p>
    <w:p w14:paraId="70B06D21" w14:textId="2F5A9F5F" w:rsidR="00580E25" w:rsidRDefault="00580E25" w:rsidP="00894F0A">
      <w:r>
        <w:tab/>
      </w:r>
      <w:r>
        <w:tab/>
      </w:r>
      <w:r>
        <w:rPr>
          <w:noProof/>
        </w:rPr>
        <w:drawing>
          <wp:inline distT="0" distB="0" distL="0" distR="0" wp14:anchorId="467D259C" wp14:editId="4A18A66A">
            <wp:extent cx="1800225" cy="209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225" cy="209550"/>
                    </a:xfrm>
                    <a:prstGeom prst="rect">
                      <a:avLst/>
                    </a:prstGeom>
                  </pic:spPr>
                </pic:pic>
              </a:graphicData>
            </a:graphic>
          </wp:inline>
        </w:drawing>
      </w:r>
    </w:p>
    <w:p w14:paraId="42A0D48E" w14:textId="1B5DAE00" w:rsidR="00580E25" w:rsidRDefault="00580E25" w:rsidP="00894F0A">
      <w:r>
        <w:t>MAE is calculated as below</w:t>
      </w:r>
    </w:p>
    <w:p w14:paraId="73E8FD2E" w14:textId="4531F3D5" w:rsidR="00580E25" w:rsidRDefault="00580E25" w:rsidP="00894F0A">
      <w:r>
        <w:tab/>
      </w:r>
      <w:r>
        <w:tab/>
      </w:r>
      <w:r>
        <w:rPr>
          <w:noProof/>
        </w:rPr>
        <w:drawing>
          <wp:inline distT="0" distB="0" distL="0" distR="0" wp14:anchorId="286403E7" wp14:editId="1FF6805F">
            <wp:extent cx="17145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14500" cy="228600"/>
                    </a:xfrm>
                    <a:prstGeom prst="rect">
                      <a:avLst/>
                    </a:prstGeom>
                  </pic:spPr>
                </pic:pic>
              </a:graphicData>
            </a:graphic>
          </wp:inline>
        </w:drawing>
      </w:r>
    </w:p>
    <w:p w14:paraId="112EAD3D" w14:textId="46C9268F" w:rsidR="00580E25" w:rsidRDefault="00580E25" w:rsidP="00894F0A">
      <w:r>
        <w:t>MAPE is calculated as below</w:t>
      </w:r>
    </w:p>
    <w:p w14:paraId="064B9953" w14:textId="57797E74" w:rsidR="005E578F" w:rsidRDefault="00580E25" w:rsidP="00705C57">
      <w:r>
        <w:tab/>
      </w:r>
      <w:r>
        <w:tab/>
      </w:r>
      <w:r>
        <w:rPr>
          <w:noProof/>
        </w:rPr>
        <w:drawing>
          <wp:inline distT="0" distB="0" distL="0" distR="0" wp14:anchorId="50EED0BE" wp14:editId="74CAF6A4">
            <wp:extent cx="190500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000" cy="209550"/>
                    </a:xfrm>
                    <a:prstGeom prst="rect">
                      <a:avLst/>
                    </a:prstGeom>
                  </pic:spPr>
                </pic:pic>
              </a:graphicData>
            </a:graphic>
          </wp:inline>
        </w:drawing>
      </w:r>
    </w:p>
    <w:p w14:paraId="54B24E7A" w14:textId="177C7D88" w:rsidR="00B80CA9" w:rsidRDefault="00B80CA9" w:rsidP="00B80CA9"/>
    <w:p w14:paraId="1DE899D5" w14:textId="6C48B672" w:rsidR="007936B2" w:rsidRDefault="007936B2" w:rsidP="007936B2">
      <w:pPr>
        <w:pStyle w:val="Heading3"/>
      </w:pPr>
      <w:r>
        <w:t>Model selection</w:t>
      </w:r>
    </w:p>
    <w:p w14:paraId="3C8C119A" w14:textId="23F31974" w:rsidR="007936B2" w:rsidRDefault="007936B2" w:rsidP="007936B2">
      <w:r>
        <w:t>As observed from analysis results, both the models performed good. But random forest performed better than linear regression model. So, we will consider random forest model for this data.</w:t>
      </w:r>
    </w:p>
    <w:p w14:paraId="262FB9E5" w14:textId="4A008279" w:rsidR="007936B2" w:rsidRDefault="007936B2" w:rsidP="007936B2">
      <w:r>
        <w:t>Below figures show</w:t>
      </w:r>
      <w:r w:rsidR="00CE4219">
        <w:t>s</w:t>
      </w:r>
      <w:r>
        <w:t xml:space="preserve"> scatter plot for true values against predicted values for both models.</w:t>
      </w:r>
    </w:p>
    <w:p w14:paraId="491EA311" w14:textId="6F9A8EF6" w:rsidR="007936B2" w:rsidRDefault="007936B2" w:rsidP="007936B2">
      <w:pPr>
        <w:jc w:val="center"/>
      </w:pPr>
      <w:r>
        <w:rPr>
          <w:noProof/>
        </w:rPr>
        <w:drawing>
          <wp:inline distT="0" distB="0" distL="0" distR="0" wp14:anchorId="085682D1" wp14:editId="6D0B8FDA">
            <wp:extent cx="3562350" cy="216911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6078" cy="2177471"/>
                    </a:xfrm>
                    <a:prstGeom prst="rect">
                      <a:avLst/>
                    </a:prstGeom>
                  </pic:spPr>
                </pic:pic>
              </a:graphicData>
            </a:graphic>
          </wp:inline>
        </w:drawing>
      </w:r>
    </w:p>
    <w:p w14:paraId="176B5B72" w14:textId="77C4962A" w:rsidR="007936B2" w:rsidRDefault="007936B2" w:rsidP="007936B2">
      <w:pPr>
        <w:jc w:val="center"/>
      </w:pPr>
      <w:r>
        <w:t>Figure 3.1 Predicted vs True values for linear regression</w:t>
      </w:r>
    </w:p>
    <w:p w14:paraId="4BC1C078" w14:textId="47CCC545" w:rsidR="007936B2" w:rsidRDefault="007936B2" w:rsidP="007936B2">
      <w:pPr>
        <w:jc w:val="center"/>
      </w:pPr>
      <w:r>
        <w:rPr>
          <w:noProof/>
        </w:rPr>
        <w:lastRenderedPageBreak/>
        <w:drawing>
          <wp:inline distT="0" distB="0" distL="0" distR="0" wp14:anchorId="0B42D00C" wp14:editId="1D3401FA">
            <wp:extent cx="3914775" cy="2390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2390775"/>
                    </a:xfrm>
                    <a:prstGeom prst="rect">
                      <a:avLst/>
                    </a:prstGeom>
                  </pic:spPr>
                </pic:pic>
              </a:graphicData>
            </a:graphic>
          </wp:inline>
        </w:drawing>
      </w:r>
    </w:p>
    <w:p w14:paraId="15B8B326" w14:textId="34DF6D9A" w:rsidR="007936B2" w:rsidRDefault="007936B2" w:rsidP="007936B2">
      <w:pPr>
        <w:jc w:val="center"/>
      </w:pPr>
      <w:r>
        <w:t xml:space="preserve">Figure 3.2 </w:t>
      </w:r>
      <w:r w:rsidR="00CE4219">
        <w:t xml:space="preserve">Predicted vs True values for </w:t>
      </w:r>
      <w:r w:rsidR="00CE4219">
        <w:t>Random forest</w:t>
      </w:r>
    </w:p>
    <w:p w14:paraId="7A7C85A9" w14:textId="46377CE2" w:rsidR="00CE4219" w:rsidRDefault="00CE4219" w:rsidP="00CE4219">
      <w:r>
        <w:t>Below figures show distribution plots for difference between true and predicted values.</w:t>
      </w:r>
    </w:p>
    <w:p w14:paraId="1CEA26D2" w14:textId="63D945A0" w:rsidR="00CE4219" w:rsidRDefault="00CE4219" w:rsidP="00CE4219">
      <w:pPr>
        <w:jc w:val="center"/>
      </w:pPr>
      <w:r>
        <w:rPr>
          <w:noProof/>
        </w:rPr>
        <w:drawing>
          <wp:inline distT="0" distB="0" distL="0" distR="0" wp14:anchorId="7245902F" wp14:editId="456DEEAA">
            <wp:extent cx="3438525" cy="203185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2932" cy="2058095"/>
                    </a:xfrm>
                    <a:prstGeom prst="rect">
                      <a:avLst/>
                    </a:prstGeom>
                  </pic:spPr>
                </pic:pic>
              </a:graphicData>
            </a:graphic>
          </wp:inline>
        </w:drawing>
      </w:r>
    </w:p>
    <w:p w14:paraId="215102F0" w14:textId="1BA5AAF1" w:rsidR="00CE4219" w:rsidRDefault="00CE4219" w:rsidP="00CE4219">
      <w:pPr>
        <w:jc w:val="center"/>
      </w:pPr>
      <w:r>
        <w:t>Figure 3.3 Distribution plot of (</w:t>
      </w:r>
      <w:proofErr w:type="spellStart"/>
      <w:r>
        <w:t>y_test</w:t>
      </w:r>
      <w:proofErr w:type="spellEnd"/>
      <w:r>
        <w:t xml:space="preserve"> - </w:t>
      </w:r>
      <w:proofErr w:type="spellStart"/>
      <w:r>
        <w:t>pred</w:t>
      </w:r>
      <w:proofErr w:type="spellEnd"/>
      <w:r>
        <w:t>) for Linear regression</w:t>
      </w:r>
    </w:p>
    <w:p w14:paraId="4BD9E39E" w14:textId="77777777" w:rsidR="00CE4219" w:rsidRDefault="00CE4219" w:rsidP="00CE4219">
      <w:pPr>
        <w:jc w:val="center"/>
      </w:pPr>
      <w:r>
        <w:rPr>
          <w:noProof/>
        </w:rPr>
        <w:drawing>
          <wp:inline distT="0" distB="0" distL="0" distR="0" wp14:anchorId="5E133B19" wp14:editId="4714E43A">
            <wp:extent cx="3114675" cy="19866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4974" cy="2006023"/>
                    </a:xfrm>
                    <a:prstGeom prst="rect">
                      <a:avLst/>
                    </a:prstGeom>
                  </pic:spPr>
                </pic:pic>
              </a:graphicData>
            </a:graphic>
          </wp:inline>
        </w:drawing>
      </w:r>
    </w:p>
    <w:p w14:paraId="1EC4D6F1" w14:textId="5E8D668B" w:rsidR="005E578F" w:rsidRDefault="00CE4219" w:rsidP="001A540D">
      <w:pPr>
        <w:jc w:val="center"/>
      </w:pPr>
      <w:r>
        <w:t>Figure 3.3 Distribution plot of (</w:t>
      </w:r>
      <w:proofErr w:type="spellStart"/>
      <w:r>
        <w:t>y_test</w:t>
      </w:r>
      <w:proofErr w:type="spellEnd"/>
      <w:r>
        <w:t xml:space="preserve"> - </w:t>
      </w:r>
      <w:proofErr w:type="spellStart"/>
      <w:r>
        <w:t>pred</w:t>
      </w:r>
      <w:proofErr w:type="spellEnd"/>
      <w:r>
        <w:t xml:space="preserve">) for </w:t>
      </w:r>
      <w:r>
        <w:t>Random fores</w:t>
      </w:r>
      <w:r w:rsidR="001A540D">
        <w:t>t</w:t>
      </w:r>
      <w:bookmarkStart w:id="5" w:name="_GoBack"/>
      <w:bookmarkEnd w:id="5"/>
    </w:p>
    <w:sectPr w:rsidR="005E578F">
      <w:footerReference w:type="default" r:id="rId3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E82D2" w14:textId="77777777" w:rsidR="00CA5DB8" w:rsidRDefault="00CA5DB8" w:rsidP="00C6554A">
      <w:pPr>
        <w:spacing w:before="0" w:after="0" w:line="240" w:lineRule="auto"/>
      </w:pPr>
      <w:r>
        <w:separator/>
      </w:r>
    </w:p>
  </w:endnote>
  <w:endnote w:type="continuationSeparator" w:id="0">
    <w:p w14:paraId="3301762A" w14:textId="77777777" w:rsidR="00CA5DB8" w:rsidRDefault="00CA5DB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B8C5B" w14:textId="77777777" w:rsidR="003232B0" w:rsidRDefault="003232B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45B2E" w14:textId="77777777" w:rsidR="00CA5DB8" w:rsidRDefault="00CA5DB8" w:rsidP="00C6554A">
      <w:pPr>
        <w:spacing w:before="0" w:after="0" w:line="240" w:lineRule="auto"/>
      </w:pPr>
      <w:r>
        <w:separator/>
      </w:r>
    </w:p>
  </w:footnote>
  <w:footnote w:type="continuationSeparator" w:id="0">
    <w:p w14:paraId="3090D79C" w14:textId="77777777" w:rsidR="00CA5DB8" w:rsidRDefault="00CA5DB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A8"/>
    <w:rsid w:val="00152FDF"/>
    <w:rsid w:val="0017414F"/>
    <w:rsid w:val="001A540D"/>
    <w:rsid w:val="002554CD"/>
    <w:rsid w:val="00293B83"/>
    <w:rsid w:val="002B4294"/>
    <w:rsid w:val="002D451A"/>
    <w:rsid w:val="002E7EDC"/>
    <w:rsid w:val="003232B0"/>
    <w:rsid w:val="00333D0D"/>
    <w:rsid w:val="004C049F"/>
    <w:rsid w:val="005000E2"/>
    <w:rsid w:val="005216E0"/>
    <w:rsid w:val="00531BD1"/>
    <w:rsid w:val="0055485F"/>
    <w:rsid w:val="00566BB5"/>
    <w:rsid w:val="00580E25"/>
    <w:rsid w:val="005E578F"/>
    <w:rsid w:val="006A3CE7"/>
    <w:rsid w:val="00705C57"/>
    <w:rsid w:val="00721643"/>
    <w:rsid w:val="007936B2"/>
    <w:rsid w:val="00894F0A"/>
    <w:rsid w:val="009977BC"/>
    <w:rsid w:val="00A217A8"/>
    <w:rsid w:val="00B80CA9"/>
    <w:rsid w:val="00C6554A"/>
    <w:rsid w:val="00CA5DB8"/>
    <w:rsid w:val="00CE4219"/>
    <w:rsid w:val="00CE56CC"/>
    <w:rsid w:val="00D8341C"/>
    <w:rsid w:val="00DD0F7D"/>
    <w:rsid w:val="00EA6273"/>
    <w:rsid w:val="00EA70AA"/>
    <w:rsid w:val="00ED7C44"/>
    <w:rsid w:val="00F92307"/>
    <w:rsid w:val="00FE1A0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6CA32"/>
  <w15:chartTrackingRefBased/>
  <w15:docId w15:val="{D21713F8-4948-4D60-ADD8-F29D3648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80CA9"/>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DD0F7D"/>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80CA9"/>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DD0F7D"/>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TotalTime>
  <Pages>11</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Darshan</dc:creator>
  <cp:keywords/>
  <dc:description/>
  <cp:lastModifiedBy>Ajay Darshan</cp:lastModifiedBy>
  <cp:revision>2</cp:revision>
  <dcterms:created xsi:type="dcterms:W3CDTF">2019-01-05T18:23:00Z</dcterms:created>
  <dcterms:modified xsi:type="dcterms:W3CDTF">2019-01-05T18:23:00Z</dcterms:modified>
</cp:coreProperties>
</file>